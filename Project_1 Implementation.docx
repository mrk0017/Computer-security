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C67D" w14:textId="77777777" w:rsidR="00AD1B8E" w:rsidRDefault="00DE15D2">
      <w:pPr>
        <w:pStyle w:val="Heading1"/>
      </w:pPr>
      <w:r>
        <w:t>Steps For Implementation</w:t>
      </w:r>
    </w:p>
    <w:p w14:paraId="35C3D8D9" w14:textId="55A23633" w:rsidR="00AD1B8E" w:rsidRDefault="002A4A1D" w:rsidP="002A4A1D">
      <w:pPr>
        <w:pStyle w:val="ListBullet"/>
      </w:pPr>
      <w:r>
        <w:t>Load the Project_1.cpp</w:t>
      </w:r>
      <w:r w:rsidR="007E020F">
        <w:t xml:space="preserve">,plaintext.cpp and vciphertext.cpp into </w:t>
      </w:r>
      <w:r w:rsidR="00057679">
        <w:t>a single folder using an SFTP mount.</w:t>
      </w:r>
    </w:p>
    <w:p w14:paraId="4F934829" w14:textId="51E53682" w:rsidR="00057679" w:rsidRDefault="00057679" w:rsidP="002A4A1D">
      <w:pPr>
        <w:pStyle w:val="ListBullet"/>
      </w:pPr>
      <w:r>
        <w:t xml:space="preserve">Now change the folder selection into </w:t>
      </w:r>
      <w:r w:rsidR="001C411D">
        <w:t>the folder containing above files.</w:t>
      </w:r>
    </w:p>
    <w:p w14:paraId="59041D99" w14:textId="77777777" w:rsidR="00795D95" w:rsidRDefault="001C411D" w:rsidP="00795D95">
      <w:pPr>
        <w:pStyle w:val="ListBullet"/>
      </w:pPr>
      <w:r>
        <w:t xml:space="preserve">Now </w:t>
      </w:r>
      <w:r w:rsidR="00F62DF1">
        <w:t>build</w:t>
      </w:r>
      <w:r>
        <w:t xml:space="preserve"> the file Project_1.cpp</w:t>
      </w:r>
      <w:r w:rsidR="00F62DF1">
        <w:t xml:space="preserve"> using the command </w:t>
      </w:r>
    </w:p>
    <w:p w14:paraId="6168EB45" w14:textId="0AA947A1" w:rsidR="001C411D" w:rsidRDefault="00F62DF1" w:rsidP="00E73B5C">
      <w:pPr>
        <w:pStyle w:val="ListBullet"/>
        <w:numPr>
          <w:ilvl w:val="0"/>
          <w:numId w:val="0"/>
        </w:numPr>
        <w:ind w:left="432"/>
      </w:pPr>
      <w:r>
        <w:t>“g++ Project_1.cpp”.</w:t>
      </w:r>
    </w:p>
    <w:p w14:paraId="1B2DB273" w14:textId="1F248577" w:rsidR="00C045C7" w:rsidRDefault="00C045C7" w:rsidP="00795D95">
      <w:pPr>
        <w:pStyle w:val="ListBullet"/>
      </w:pPr>
      <w:r>
        <w:t xml:space="preserve">Now execute the </w:t>
      </w:r>
      <w:r w:rsidR="007F1ACF">
        <w:t>Project_1.cpp using the command “./a.out”</w:t>
      </w:r>
      <w:r w:rsidR="00E73B5C">
        <w:t>.</w:t>
      </w:r>
    </w:p>
    <w:p w14:paraId="5720E2B2" w14:textId="085F80F5" w:rsidR="00E73B5C" w:rsidRDefault="00E73B5C" w:rsidP="00795D95">
      <w:pPr>
        <w:pStyle w:val="ListBullet"/>
      </w:pPr>
      <w:r>
        <w:t>Follow through steps in the program.</w:t>
      </w:r>
    </w:p>
    <w:p w14:paraId="52E2EC6D" w14:textId="7623B2B9" w:rsidR="00E73B5C" w:rsidRDefault="00E73B5C" w:rsidP="00795D95">
      <w:pPr>
        <w:pStyle w:val="ListBullet"/>
      </w:pPr>
      <w:r>
        <w:t xml:space="preserve">Once the execution is completed, </w:t>
      </w:r>
      <w:r w:rsidR="00393335">
        <w:t>use the command “ls” to list out all the files in the folder.</w:t>
      </w:r>
    </w:p>
    <w:p w14:paraId="528C6236" w14:textId="291DC716" w:rsidR="00393335" w:rsidRDefault="003034AE" w:rsidP="00795D95">
      <w:pPr>
        <w:pStyle w:val="ListBullet"/>
      </w:pPr>
      <w:r>
        <w:t>Several new</w:t>
      </w:r>
      <w:r w:rsidR="00594F67">
        <w:t xml:space="preserve"> ‘.txt’</w:t>
      </w:r>
      <w:r>
        <w:t xml:space="preserve"> files will be created</w:t>
      </w:r>
      <w:r w:rsidR="00316EF3">
        <w:t>.</w:t>
      </w:r>
    </w:p>
    <w:p w14:paraId="0B14A374" w14:textId="6FE447DE" w:rsidR="00C737D7" w:rsidRDefault="00316EF3" w:rsidP="00C737D7">
      <w:pPr>
        <w:pStyle w:val="ListBullet"/>
      </w:pPr>
      <w:r>
        <w:t xml:space="preserve">Use the </w:t>
      </w:r>
      <w:r w:rsidR="00EC76DB">
        <w:t>“</w:t>
      </w:r>
      <w:r>
        <w:t>vi</w:t>
      </w:r>
      <w:r w:rsidR="00EC76DB">
        <w:t>”</w:t>
      </w:r>
      <w:r>
        <w:t xml:space="preserve"> command</w:t>
      </w:r>
      <w:r w:rsidR="00EC76DB">
        <w:t xml:space="preserve"> followed by </w:t>
      </w:r>
      <w:r w:rsidR="00C737D7">
        <w:t>filename</w:t>
      </w:r>
      <w:r>
        <w:t xml:space="preserve"> to explore the contents of the</w:t>
      </w:r>
      <w:r w:rsidR="00594F67">
        <w:t xml:space="preserve"> ‘.txt’ files.</w:t>
      </w:r>
      <w:r w:rsidR="00C737D7">
        <w:t xml:space="preserve"> Eg:: “vi plaintext.txt”</w:t>
      </w:r>
    </w:p>
    <w:p w14:paraId="33BE5F42" w14:textId="77777777" w:rsidR="00EC76DB" w:rsidRDefault="00E8703E" w:rsidP="00795D95">
      <w:pPr>
        <w:pStyle w:val="ListBullet"/>
      </w:pPr>
      <w:r>
        <w:t xml:space="preserve">To exit the .txt file, press </w:t>
      </w:r>
      <w:r w:rsidR="00AF68EF">
        <w:t>‘esc’ button. Now enter “:q” and press enter.</w:t>
      </w:r>
    </w:p>
    <w:p w14:paraId="66C7621E" w14:textId="59B8445D" w:rsidR="00795D95" w:rsidRDefault="00EC76DB" w:rsidP="00C737D7">
      <w:pPr>
        <w:pStyle w:val="ListBullet"/>
      </w:pPr>
      <w:r>
        <w:t>To edit files, after opening using vi command</w:t>
      </w:r>
      <w:r w:rsidR="00316EF3">
        <w:t xml:space="preserve"> </w:t>
      </w:r>
      <w:r w:rsidR="00B73ABD">
        <w:t>press ‘i’ to start editing file.</w:t>
      </w:r>
    </w:p>
    <w:p w14:paraId="0D238A11" w14:textId="555313D2" w:rsidR="00B73ABD" w:rsidRDefault="00B73ABD" w:rsidP="00C737D7">
      <w:pPr>
        <w:pStyle w:val="ListBullet"/>
      </w:pPr>
      <w:r>
        <w:t>Once editing is completed</w:t>
      </w:r>
      <w:r w:rsidR="00A5796C">
        <w:t xml:space="preserve">, to exit, </w:t>
      </w:r>
      <w:r w:rsidR="008E36E3">
        <w:t>press ‘esc’ button. Now enter “:</w:t>
      </w:r>
      <w:r w:rsidR="008E36E3">
        <w:t>w</w:t>
      </w:r>
      <w:r w:rsidR="008E36E3">
        <w:t>q” and press enter.</w:t>
      </w:r>
      <w:bookmarkStart w:id="0" w:name="_GoBack"/>
      <w:bookmarkEnd w:id="0"/>
    </w:p>
    <w:sectPr w:rsidR="00B73AB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49D0" w14:textId="77777777" w:rsidR="00DE15D2" w:rsidRDefault="00DE15D2">
      <w:r>
        <w:separator/>
      </w:r>
    </w:p>
    <w:p w14:paraId="569690FF" w14:textId="77777777" w:rsidR="00DE15D2" w:rsidRDefault="00DE15D2"/>
  </w:endnote>
  <w:endnote w:type="continuationSeparator" w:id="0">
    <w:p w14:paraId="2442A920" w14:textId="77777777" w:rsidR="00DE15D2" w:rsidRDefault="00DE15D2">
      <w:r>
        <w:continuationSeparator/>
      </w:r>
    </w:p>
    <w:p w14:paraId="2C5EF975" w14:textId="77777777" w:rsidR="00DE15D2" w:rsidRDefault="00DE1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6BA21" w14:textId="77777777" w:rsidR="00AD1B8E" w:rsidRDefault="004205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085C0" w14:textId="77777777" w:rsidR="00DE15D2" w:rsidRDefault="00DE15D2">
      <w:r>
        <w:separator/>
      </w:r>
    </w:p>
    <w:p w14:paraId="3A07DE28" w14:textId="77777777" w:rsidR="00DE15D2" w:rsidRDefault="00DE15D2"/>
  </w:footnote>
  <w:footnote w:type="continuationSeparator" w:id="0">
    <w:p w14:paraId="3EAF2D54" w14:textId="77777777" w:rsidR="00DE15D2" w:rsidRDefault="00DE15D2">
      <w:r>
        <w:continuationSeparator/>
      </w:r>
    </w:p>
    <w:p w14:paraId="616AD4AB" w14:textId="77777777" w:rsidR="00DE15D2" w:rsidRDefault="00DE15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D2"/>
    <w:rsid w:val="00057679"/>
    <w:rsid w:val="001C411D"/>
    <w:rsid w:val="002A4A1D"/>
    <w:rsid w:val="003034AE"/>
    <w:rsid w:val="00316EF3"/>
    <w:rsid w:val="00393335"/>
    <w:rsid w:val="00594F67"/>
    <w:rsid w:val="00795D95"/>
    <w:rsid w:val="007E020F"/>
    <w:rsid w:val="007F1ACF"/>
    <w:rsid w:val="008E36E3"/>
    <w:rsid w:val="00A5796C"/>
    <w:rsid w:val="00AD1B8E"/>
    <w:rsid w:val="00AF68EF"/>
    <w:rsid w:val="00B73ABD"/>
    <w:rsid w:val="00C045C7"/>
    <w:rsid w:val="00C737D7"/>
    <w:rsid w:val="00DE15D2"/>
    <w:rsid w:val="00E73B5C"/>
    <w:rsid w:val="00E8703E"/>
    <w:rsid w:val="00EC76DB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5ACE"/>
  <w15:chartTrackingRefBased/>
  <w15:docId w15:val="{818E8386-792E-0344-A21F-809ED4F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2D91C79-7FC4-1F4E-87E0-FE54C77428AD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5CE899762883449EA41EDAFF5CDBB0">
    <w:name w:val="C45CE899762883449EA41EDAFF5CDBB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354F73179C38F46AA3AE2032B976426">
    <w:name w:val="C354F73179C38F46AA3AE2032B976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{42D91C79-7FC4-1F4E-87E0-FE54C77428AD}tf50002051.dotx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Anumolu</dc:creator>
  <cp:keywords/>
  <dc:description/>
  <cp:lastModifiedBy>Krishna Chaitanya Anumolu</cp:lastModifiedBy>
  <cp:revision>2</cp:revision>
  <dcterms:created xsi:type="dcterms:W3CDTF">2018-02-06T06:36:00Z</dcterms:created>
  <dcterms:modified xsi:type="dcterms:W3CDTF">2018-02-06T06:36:00Z</dcterms:modified>
</cp:coreProperties>
</file>